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90" w:type="dxa"/>
        <w:tblLook w:val="04A0" w:firstRow="1" w:lastRow="0" w:firstColumn="1" w:lastColumn="0" w:noHBand="0" w:noVBand="1"/>
      </w:tblPr>
      <w:tblGrid>
        <w:gridCol w:w="990"/>
        <w:gridCol w:w="2782"/>
        <w:gridCol w:w="599"/>
        <w:gridCol w:w="719"/>
        <w:gridCol w:w="395"/>
        <w:gridCol w:w="285"/>
        <w:gridCol w:w="370"/>
        <w:gridCol w:w="520"/>
        <w:gridCol w:w="805"/>
        <w:gridCol w:w="178"/>
        <w:gridCol w:w="997"/>
        <w:gridCol w:w="1620"/>
      </w:tblGrid>
      <w:tr w:rsidR="00A36502" w:rsidRPr="00A36502" w:rsidTr="00A36502">
        <w:trPr>
          <w:trHeight w:val="630"/>
        </w:trPr>
        <w:tc>
          <w:tcPr>
            <w:tcW w:w="102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sz w:val="44"/>
                <w:szCs w:val="44"/>
              </w:rPr>
            </w:pPr>
            <w:bookmarkStart w:id="0" w:name="_GoBack"/>
            <w:bookmarkEnd w:id="0"/>
            <w:r w:rsidRPr="00A36502">
              <w:rPr>
                <w:rFonts w:ascii="Arial Rounded MT Bold" w:eastAsia="Times New Roman" w:hAnsi="Arial Rounded MT Bold" w:cs="Calibri"/>
                <w:sz w:val="44"/>
                <w:szCs w:val="44"/>
              </w:rPr>
              <w:t>&lt;Company Name&gt;</w:t>
            </w:r>
          </w:p>
        </w:tc>
      </w:tr>
      <w:tr w:rsidR="00A36502" w:rsidRPr="00A36502" w:rsidTr="002627D1">
        <w:trPr>
          <w:trHeight w:val="240"/>
        </w:trPr>
        <w:tc>
          <w:tcPr>
            <w:tcW w:w="102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36502" w:rsidRPr="00A36502" w:rsidTr="00937F6D">
        <w:trPr>
          <w:trHeight w:val="495"/>
        </w:trPr>
        <w:tc>
          <w:tcPr>
            <w:tcW w:w="3772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3A3F3E" w:rsidP="00A365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8B8B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008B8B"/>
                <w:sz w:val="36"/>
                <w:szCs w:val="36"/>
              </w:rPr>
              <w:t>Purchase Invoice</w:t>
            </w:r>
          </w:p>
        </w:tc>
      </w:tr>
      <w:tr w:rsidR="00A36502" w:rsidRPr="00A36502" w:rsidTr="00937F6D">
        <w:trPr>
          <w:trHeight w:val="330"/>
        </w:trPr>
        <w:tc>
          <w:tcPr>
            <w:tcW w:w="3772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02" w:rsidRPr="00A36502" w:rsidTr="006F10EB">
        <w:trPr>
          <w:trHeight w:val="360"/>
        </w:trPr>
        <w:tc>
          <w:tcPr>
            <w:tcW w:w="3772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</w:pPr>
            <w:r w:rsidRPr="00A36502"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  <w:t>DATE: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456F8A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</w:pPr>
            <w:bookmarkStart w:id="1" w:name="DATE"/>
            <w:bookmarkEnd w:id="1"/>
            <w:r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4/15/2019 12:00:00 AM</w:t>
            </w:r>
          </w:p>
        </w:tc>
      </w:tr>
      <w:tr w:rsidR="00A36502" w:rsidRPr="00A36502" w:rsidTr="006F10EB">
        <w:trPr>
          <w:trHeight w:val="188"/>
        </w:trPr>
        <w:tc>
          <w:tcPr>
            <w:tcW w:w="377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Cs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</w:pPr>
            <w:r w:rsidRPr="00A36502"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  <w:t>PURCHASE ORDER NO.: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456F8A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</w:pPr>
            <w:bookmarkStart w:id="2" w:name="PO"/>
            <w:bookmarkEnd w:id="2"/>
            <w:r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1245</w:t>
            </w:r>
          </w:p>
        </w:tc>
      </w:tr>
      <w:tr w:rsidR="00A36502" w:rsidRPr="00A36502" w:rsidTr="00A36502">
        <w:trPr>
          <w:trHeight w:val="70"/>
        </w:trPr>
        <w:tc>
          <w:tcPr>
            <w:tcW w:w="102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A36502" w:rsidRPr="00A36502" w:rsidTr="00A36502">
        <w:trPr>
          <w:trHeight w:val="330"/>
        </w:trPr>
        <w:tc>
          <w:tcPr>
            <w:tcW w:w="102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VENDOR INFORMATION</w:t>
            </w:r>
          </w:p>
        </w:tc>
      </w:tr>
      <w:tr w:rsidR="00A36502" w:rsidRPr="00A36502" w:rsidTr="00192D78">
        <w:trPr>
          <w:trHeight w:val="70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VENDOR NAME</w:t>
            </w:r>
          </w:p>
        </w:tc>
        <w:tc>
          <w:tcPr>
            <w:tcW w:w="4775" w:type="dxa"/>
            <w:gridSpan w:val="7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SALES PERSON</w:t>
            </w:r>
          </w:p>
        </w:tc>
      </w:tr>
      <w:tr w:rsidR="00A36502" w:rsidRPr="00A36502" w:rsidTr="00192D78">
        <w:trPr>
          <w:trHeight w:val="330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ABC Office Supplies</w:t>
            </w:r>
          </w:p>
        </w:tc>
        <w:tc>
          <w:tcPr>
            <w:tcW w:w="4775" w:type="dxa"/>
            <w:gridSpan w:val="7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John Smith</w:t>
            </w:r>
          </w:p>
        </w:tc>
      </w:tr>
      <w:tr w:rsidR="00A36502" w:rsidRPr="00A36502" w:rsidTr="00A36502">
        <w:trPr>
          <w:trHeight w:val="255"/>
        </w:trPr>
        <w:tc>
          <w:tcPr>
            <w:tcW w:w="10260" w:type="dxa"/>
            <w:gridSpan w:val="12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ADDRESS</w:t>
            </w:r>
          </w:p>
        </w:tc>
      </w:tr>
      <w:tr w:rsidR="00A36502" w:rsidRPr="00A36502" w:rsidTr="00A36502">
        <w:trPr>
          <w:trHeight w:val="330"/>
        </w:trPr>
        <w:tc>
          <w:tcPr>
            <w:tcW w:w="10260" w:type="dxa"/>
            <w:gridSpan w:val="1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1667 K Street NW, Washington DC   2006</w:t>
            </w:r>
          </w:p>
        </w:tc>
      </w:tr>
      <w:tr w:rsidR="00A36502" w:rsidRPr="00A36502" w:rsidTr="00192D78">
        <w:trPr>
          <w:trHeight w:val="255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CONTACT NO.</w:t>
            </w:r>
          </w:p>
        </w:tc>
        <w:tc>
          <w:tcPr>
            <w:tcW w:w="4775" w:type="dxa"/>
            <w:gridSpan w:val="7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EMAIL ADDRESS</w:t>
            </w:r>
          </w:p>
        </w:tc>
      </w:tr>
      <w:tr w:rsidR="00A36502" w:rsidRPr="00A36502" w:rsidTr="00192D78">
        <w:trPr>
          <w:trHeight w:val="330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(203) 743-8993</w:t>
            </w:r>
          </w:p>
        </w:tc>
        <w:tc>
          <w:tcPr>
            <w:tcW w:w="4775" w:type="dxa"/>
            <w:gridSpan w:val="7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&lt;Email Address&gt;</w:t>
            </w:r>
          </w:p>
        </w:tc>
      </w:tr>
      <w:tr w:rsidR="00A36502" w:rsidRPr="00A36502" w:rsidTr="00A36502">
        <w:trPr>
          <w:trHeight w:val="330"/>
        </w:trPr>
        <w:tc>
          <w:tcPr>
            <w:tcW w:w="102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CUSTOMER INFORMATION </w:t>
            </w:r>
          </w:p>
        </w:tc>
      </w:tr>
      <w:tr w:rsidR="00A36502" w:rsidRPr="00A36502" w:rsidTr="00192D78">
        <w:trPr>
          <w:trHeight w:val="80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CUSTOMER NAME</w:t>
            </w:r>
          </w:p>
        </w:tc>
        <w:tc>
          <w:tcPr>
            <w:tcW w:w="4775" w:type="dxa"/>
            <w:gridSpan w:val="7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CONTACT PERSON</w:t>
            </w:r>
          </w:p>
        </w:tc>
      </w:tr>
      <w:tr w:rsidR="00A36502" w:rsidRPr="00A36502" w:rsidTr="00192D78">
        <w:trPr>
          <w:trHeight w:val="270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Franklin Middle School</w:t>
            </w:r>
          </w:p>
        </w:tc>
        <w:tc>
          <w:tcPr>
            <w:tcW w:w="4775" w:type="dxa"/>
            <w:gridSpan w:val="7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Helen Wilson / Purchasing Department</w:t>
            </w:r>
          </w:p>
        </w:tc>
      </w:tr>
      <w:tr w:rsidR="00A36502" w:rsidRPr="00A36502" w:rsidTr="00A36502">
        <w:trPr>
          <w:trHeight w:val="125"/>
        </w:trPr>
        <w:tc>
          <w:tcPr>
            <w:tcW w:w="10260" w:type="dxa"/>
            <w:gridSpan w:val="12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ADDRESS</w:t>
            </w:r>
          </w:p>
        </w:tc>
      </w:tr>
      <w:tr w:rsidR="00A36502" w:rsidRPr="00A36502" w:rsidTr="00A36502">
        <w:trPr>
          <w:trHeight w:val="288"/>
        </w:trPr>
        <w:tc>
          <w:tcPr>
            <w:tcW w:w="10260" w:type="dxa"/>
            <w:gridSpan w:val="1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Washington DC, USA</w:t>
            </w:r>
          </w:p>
        </w:tc>
      </w:tr>
      <w:tr w:rsidR="00A36502" w:rsidRPr="00A36502" w:rsidTr="00192D78">
        <w:trPr>
          <w:trHeight w:val="70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CONTACT NO.</w:t>
            </w:r>
          </w:p>
        </w:tc>
        <w:tc>
          <w:tcPr>
            <w:tcW w:w="4775" w:type="dxa"/>
            <w:gridSpan w:val="7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EMAIL ADDRESS</w:t>
            </w:r>
          </w:p>
        </w:tc>
      </w:tr>
      <w:tr w:rsidR="00A36502" w:rsidRPr="00A36502" w:rsidTr="00192D78">
        <w:trPr>
          <w:trHeight w:val="297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(203) 334-7234</w:t>
            </w:r>
          </w:p>
        </w:tc>
        <w:tc>
          <w:tcPr>
            <w:tcW w:w="4775" w:type="dxa"/>
            <w:gridSpan w:val="7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&lt;Email Address&gt;</w:t>
            </w:r>
          </w:p>
        </w:tc>
      </w:tr>
      <w:tr w:rsidR="00A36502" w:rsidRPr="00A36502" w:rsidTr="003A3F3E">
        <w:trPr>
          <w:trHeight w:val="405"/>
        </w:trPr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Item No.</w:t>
            </w:r>
          </w:p>
        </w:tc>
        <w:tc>
          <w:tcPr>
            <w:tcW w:w="449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Details</w:t>
            </w:r>
          </w:p>
        </w:tc>
        <w:tc>
          <w:tcPr>
            <w:tcW w:w="65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Unit</w:t>
            </w:r>
          </w:p>
        </w:tc>
        <w:tc>
          <w:tcPr>
            <w:tcW w:w="132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Quantity</w:t>
            </w:r>
          </w:p>
        </w:tc>
        <w:tc>
          <w:tcPr>
            <w:tcW w:w="117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Unit Price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Total</w:t>
            </w:r>
          </w:p>
        </w:tc>
      </w:tr>
      <w:tr w:rsidR="00A36502" w:rsidRPr="00A36502" w:rsidTr="003A3F3E">
        <w:trPr>
          <w:trHeight w:val="332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:rsidTr="003A3F3E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2)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:rsidTr="003A3F3E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:rsidTr="003A3F3E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3A3F3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:rsidTr="003A3F3E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5)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3A3F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:rsidTr="003A3F3E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6)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:rsidTr="003A3F3E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:rsidTr="003A3F3E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:rsidTr="003A3F3E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:rsidTr="003A3F3E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:rsidTr="003A3F3E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:rsidTr="003A3F3E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:rsidTr="003A3F3E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:rsidTr="003A3F3E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:rsidTr="006F10EB">
        <w:trPr>
          <w:trHeight w:val="330"/>
        </w:trPr>
        <w:tc>
          <w:tcPr>
            <w:tcW w:w="5090" w:type="dxa"/>
            <w:gridSpan w:val="4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Additional Notes: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</w:p>
        </w:tc>
        <w:tc>
          <w:tcPr>
            <w:tcW w:w="2870" w:type="dxa"/>
            <w:gridSpan w:val="5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Subtotal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316.00</w:t>
            </w:r>
          </w:p>
        </w:tc>
      </w:tr>
      <w:tr w:rsidR="00A36502" w:rsidRPr="00A36502" w:rsidTr="006F10EB">
        <w:trPr>
          <w:trHeight w:val="330"/>
        </w:trPr>
        <w:tc>
          <w:tcPr>
            <w:tcW w:w="5090" w:type="dxa"/>
            <w:gridSpan w:val="4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Payment shall be 30 days upon delivery of the above items.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Taxes (%)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37.92</w:t>
            </w:r>
          </w:p>
        </w:tc>
      </w:tr>
      <w:tr w:rsidR="00A36502" w:rsidRPr="00A36502" w:rsidTr="006F10EB">
        <w:trPr>
          <w:trHeight w:val="345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Discount (%)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15.80</w:t>
            </w:r>
          </w:p>
        </w:tc>
      </w:tr>
      <w:tr w:rsidR="00A36502" w:rsidRPr="00A36502" w:rsidTr="006F10EB">
        <w:trPr>
          <w:trHeight w:val="36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8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338.12</w:t>
            </w:r>
          </w:p>
        </w:tc>
      </w:tr>
      <w:tr w:rsidR="00A36502" w:rsidRPr="00A36502" w:rsidTr="00A36502">
        <w:trPr>
          <w:trHeight w:val="345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44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Authorized By</w:t>
            </w:r>
          </w:p>
        </w:tc>
      </w:tr>
      <w:tr w:rsidR="00A36502" w:rsidRPr="00A36502" w:rsidTr="00561DA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</w:p>
        </w:tc>
        <w:tc>
          <w:tcPr>
            <w:tcW w:w="4490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02" w:rsidRPr="00A36502" w:rsidTr="00561DA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0" w:type="dxa"/>
            <w:gridSpan w:val="6"/>
            <w:vMerge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:rsidTr="00A3650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0" w:type="dxa"/>
            <w:gridSpan w:val="6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&lt;Name of Authorized Signatory&gt;</w:t>
            </w:r>
          </w:p>
        </w:tc>
      </w:tr>
      <w:tr w:rsidR="00A36502" w:rsidRPr="00A36502" w:rsidTr="00A3650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&lt;Title&gt;</w:t>
            </w:r>
          </w:p>
        </w:tc>
      </w:tr>
    </w:tbl>
    <w:p w:rsidR="0078624F" w:rsidRPr="0078624F" w:rsidRDefault="0078624F" w:rsidP="00A36502">
      <w:pPr>
        <w:rPr>
          <w:sz w:val="2"/>
          <w:szCs w:val="2"/>
        </w:rPr>
      </w:pPr>
    </w:p>
    <w:sectPr w:rsidR="0078624F" w:rsidRPr="0078624F" w:rsidSect="00CA4DCF">
      <w:headerReference w:type="default" r:id="rId7"/>
      <w:footerReference w:type="default" r:id="rId8"/>
      <w:pgSz w:w="11906" w:h="16838" w:code="9"/>
      <w:pgMar w:top="72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F8A" w:rsidRDefault="00456F8A" w:rsidP="00025008">
      <w:pPr>
        <w:spacing w:after="0" w:line="240" w:lineRule="auto"/>
      </w:pPr>
      <w:r>
        <w:separator/>
      </w:r>
    </w:p>
  </w:endnote>
  <w:endnote w:type="continuationSeparator" w:id="0">
    <w:p w:rsidR="00456F8A" w:rsidRDefault="00456F8A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E54" w:rsidRDefault="00096E54" w:rsidP="00025008">
    <w:pPr>
      <w:pStyle w:val="Footer"/>
      <w:jc w:val="right"/>
    </w:pPr>
    <w:r w:rsidRPr="003B7112">
      <w:rPr>
        <w:rFonts w:ascii="Arial" w:hAnsi="Arial" w:cs="Arial"/>
        <w:color w:val="262626" w:themeColor="text1" w:themeTint="D9"/>
        <w:shd w:val="clear" w:color="auto" w:fill="FFFFFF"/>
      </w:rPr>
      <w:t xml:space="preserve">© </w:t>
    </w:r>
    <w:hyperlink r:id="rId1" w:history="1">
      <w:r w:rsidRPr="003B7112">
        <w:rPr>
          <w:rStyle w:val="Hyperlink"/>
          <w:color w:val="262626" w:themeColor="text1" w:themeTint="D9"/>
        </w:rPr>
        <w:t>templatelab.com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F8A" w:rsidRDefault="00456F8A" w:rsidP="00025008">
      <w:pPr>
        <w:spacing w:after="0" w:line="240" w:lineRule="auto"/>
      </w:pPr>
      <w:r>
        <w:separator/>
      </w:r>
    </w:p>
  </w:footnote>
  <w:footnote w:type="continuationSeparator" w:id="0">
    <w:p w:rsidR="00456F8A" w:rsidRDefault="00456F8A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E54" w:rsidRPr="002C01F7" w:rsidRDefault="00786CCD" w:rsidP="00025008">
    <w:pPr>
      <w:pStyle w:val="Header"/>
      <w:tabs>
        <w:tab w:val="clear" w:pos="9360"/>
      </w:tabs>
      <w:rPr>
        <w:sz w:val="16"/>
        <w:szCs w:val="16"/>
      </w:rPr>
    </w:pPr>
    <w:r w:rsidRPr="002C01F7">
      <w:rPr>
        <w:noProof/>
        <w:sz w:val="16"/>
        <w:szCs w:val="16"/>
      </w:rPr>
      <w:drawing>
        <wp:anchor distT="0" distB="0" distL="0" distR="0" simplePos="0" relativeHeight="251659264" behindDoc="0" locked="0" layoutInCell="1" allowOverlap="1" wp14:anchorId="688A2AE1" wp14:editId="4C12934C">
          <wp:simplePos x="0" y="0"/>
          <wp:positionH relativeFrom="column">
            <wp:posOffset>5607906</wp:posOffset>
          </wp:positionH>
          <wp:positionV relativeFrom="paragraph">
            <wp:posOffset>-173990</wp:posOffset>
          </wp:positionV>
          <wp:extent cx="1307592" cy="273947"/>
          <wp:effectExtent l="0" t="0" r="6985" b="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592" cy="2739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2NDcysTA2szA1MDJX0lEKTi0uzszPAykwMq0FAG1iep4tAAAA"/>
  </w:docVars>
  <w:rsids>
    <w:rsidRoot w:val="00456F8A"/>
    <w:rsid w:val="000116C3"/>
    <w:rsid w:val="0001778F"/>
    <w:rsid w:val="00025008"/>
    <w:rsid w:val="0004558F"/>
    <w:rsid w:val="00076830"/>
    <w:rsid w:val="00096E54"/>
    <w:rsid w:val="000C014A"/>
    <w:rsid w:val="000C116F"/>
    <w:rsid w:val="00133F3C"/>
    <w:rsid w:val="00134413"/>
    <w:rsid w:val="001646CB"/>
    <w:rsid w:val="0018020B"/>
    <w:rsid w:val="00192D78"/>
    <w:rsid w:val="001A0C86"/>
    <w:rsid w:val="002226F4"/>
    <w:rsid w:val="0022696D"/>
    <w:rsid w:val="00233D2A"/>
    <w:rsid w:val="00241AA5"/>
    <w:rsid w:val="00281C84"/>
    <w:rsid w:val="002B0324"/>
    <w:rsid w:val="002B7EC8"/>
    <w:rsid w:val="002C01F7"/>
    <w:rsid w:val="002C397E"/>
    <w:rsid w:val="00326E95"/>
    <w:rsid w:val="003369DC"/>
    <w:rsid w:val="003A3F3E"/>
    <w:rsid w:val="003F5176"/>
    <w:rsid w:val="00456F8A"/>
    <w:rsid w:val="004624FD"/>
    <w:rsid w:val="00462DDA"/>
    <w:rsid w:val="004B6A70"/>
    <w:rsid w:val="004B6B4E"/>
    <w:rsid w:val="004C6CBF"/>
    <w:rsid w:val="004D21B8"/>
    <w:rsid w:val="004E1E50"/>
    <w:rsid w:val="00570943"/>
    <w:rsid w:val="005F0027"/>
    <w:rsid w:val="005F2A8E"/>
    <w:rsid w:val="005F2B1B"/>
    <w:rsid w:val="00614671"/>
    <w:rsid w:val="00681862"/>
    <w:rsid w:val="006B33D7"/>
    <w:rsid w:val="006F10EB"/>
    <w:rsid w:val="00716AB3"/>
    <w:rsid w:val="00782B9B"/>
    <w:rsid w:val="0078624F"/>
    <w:rsid w:val="00786CCD"/>
    <w:rsid w:val="007A0B79"/>
    <w:rsid w:val="007B1F2A"/>
    <w:rsid w:val="00822600"/>
    <w:rsid w:val="00830903"/>
    <w:rsid w:val="00862B37"/>
    <w:rsid w:val="008C6E2C"/>
    <w:rsid w:val="00924D6B"/>
    <w:rsid w:val="00926C13"/>
    <w:rsid w:val="00955BCC"/>
    <w:rsid w:val="009563D2"/>
    <w:rsid w:val="009724DF"/>
    <w:rsid w:val="00981384"/>
    <w:rsid w:val="009A0ECA"/>
    <w:rsid w:val="009B7422"/>
    <w:rsid w:val="00A310DF"/>
    <w:rsid w:val="00A36502"/>
    <w:rsid w:val="00A66F94"/>
    <w:rsid w:val="00A80844"/>
    <w:rsid w:val="00A83A36"/>
    <w:rsid w:val="00AA0370"/>
    <w:rsid w:val="00AD49A7"/>
    <w:rsid w:val="00AD728D"/>
    <w:rsid w:val="00AF4E4F"/>
    <w:rsid w:val="00B24FCF"/>
    <w:rsid w:val="00B3605A"/>
    <w:rsid w:val="00B72328"/>
    <w:rsid w:val="00B93539"/>
    <w:rsid w:val="00BA6BB1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D06D1B"/>
    <w:rsid w:val="00D32BF9"/>
    <w:rsid w:val="00D853F8"/>
    <w:rsid w:val="00DC7B74"/>
    <w:rsid w:val="00DD2AE0"/>
    <w:rsid w:val="00E11C79"/>
    <w:rsid w:val="00E35451"/>
    <w:rsid w:val="00EE33EB"/>
    <w:rsid w:val="00EF1F67"/>
    <w:rsid w:val="00F576A8"/>
    <w:rsid w:val="00F74AC8"/>
    <w:rsid w:val="00F96D92"/>
    <w:rsid w:val="00FB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097"/>
  <w15:chartTrackingRefBased/>
  <w15:docId w15:val="{D163BCDB-DD36-4A2E-BAB5-65433500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platela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templatelab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ce\source\repos\Petrescu-Mircea-Individuele-opdracht\Petrescu-Mircea-Individuele-opdracht\bin\Debug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3A2A0-AD13-443A-B269-513C51CFC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Petrescu</dc:creator>
  <cp:keywords/>
  <dc:description/>
  <cp:lastModifiedBy>Mircea Petrescu</cp:lastModifiedBy>
  <cp:revision>1</cp:revision>
  <dcterms:created xsi:type="dcterms:W3CDTF">2021-01-18T23:01:00Z</dcterms:created>
  <dcterms:modified xsi:type="dcterms:W3CDTF">2021-01-18T23:01:00Z</dcterms:modified>
</cp:coreProperties>
</file>